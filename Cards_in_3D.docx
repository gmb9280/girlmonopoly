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A3F" w:rsidRDefault="00EA4E5D" w:rsidP="00EA4E5D">
      <w:pPr>
        <w:pStyle w:val="Title"/>
      </w:pPr>
      <w:bookmarkStart w:id="0" w:name="_GoBack"/>
      <w:bookmarkEnd w:id="0"/>
      <w:r>
        <w:t>Cards in 3D</w:t>
      </w:r>
    </w:p>
    <w:p w:rsidR="00EA4E5D" w:rsidRPr="00EA4E5D" w:rsidRDefault="00EA4E5D" w:rsidP="00EA4E5D">
      <w:pPr>
        <w:pStyle w:val="Subtitle"/>
      </w:pPr>
      <w:r w:rsidRPr="00EA4E5D">
        <w:t>By Team Girl Monopoly</w:t>
      </w:r>
    </w:p>
    <w:p w:rsidR="00EA4E5D" w:rsidRDefault="00EA4E5D" w:rsidP="00EA4E5D"/>
    <w:p w:rsidR="00EA4E5D" w:rsidRDefault="00EA4E5D" w:rsidP="00EA4E5D">
      <w:pPr>
        <w:pStyle w:val="Heading1"/>
      </w:pPr>
      <w:r>
        <w:t>Project:</w:t>
      </w:r>
    </w:p>
    <w:p w:rsidR="00EA4E5D" w:rsidRDefault="00EA4E5D" w:rsidP="00EA4E5D">
      <w:r>
        <w:t>Cards in 3D</w:t>
      </w:r>
    </w:p>
    <w:p w:rsidR="00EA4E5D" w:rsidRDefault="00EA4E5D" w:rsidP="00EA4E5D">
      <w:pPr>
        <w:pStyle w:val="Heading1"/>
      </w:pPr>
      <w:r>
        <w:t>Members:</w:t>
      </w:r>
    </w:p>
    <w:p w:rsidR="00EA4E5D" w:rsidRDefault="00EA4E5D" w:rsidP="00EA4E5D">
      <w:r>
        <w:t>Amanda Rivet</w:t>
      </w:r>
    </w:p>
    <w:p w:rsidR="00EA4E5D" w:rsidRDefault="00EA4E5D" w:rsidP="00EA4E5D">
      <w:r>
        <w:t>Gabrielle Bennett</w:t>
      </w:r>
    </w:p>
    <w:p w:rsidR="00EA4E5D" w:rsidRDefault="00EA4E5D" w:rsidP="00EA4E5D">
      <w:pPr>
        <w:pStyle w:val="Heading1"/>
      </w:pPr>
      <w:r>
        <w:t>Program Description:</w:t>
      </w:r>
    </w:p>
    <w:p w:rsidR="00EA4E5D" w:rsidRDefault="00EA4E5D" w:rsidP="00EA4E5D">
      <w:r>
        <w:t>This project will be programmed in OpenGL 3.0 and C++ in Visual Studio 2012. It is meant to be executed under a Windows environment.</w:t>
      </w:r>
    </w:p>
    <w:p w:rsidR="00EA4E5D" w:rsidRDefault="00EA4E5D" w:rsidP="00EA4E5D">
      <w:r>
        <w:t xml:space="preserve">The user will be able to play one or more card games in a 3D environment. Mouse clicks will allow the user to interact with the on-screen cards. Various tasks like shuffling, dealing hands, etc. will be programmatically available to do. </w:t>
      </w:r>
    </w:p>
    <w:p w:rsidR="00EA4E5D" w:rsidRDefault="00EA4E5D" w:rsidP="00EA4E5D">
      <w:r>
        <w:t xml:space="preserve">We will build the data structures and interfaces from scratch with the intention of it being upgradable or modifiable in the future. </w:t>
      </w:r>
    </w:p>
    <w:p w:rsidR="00EA4E5D" w:rsidRDefault="00EA4E5D" w:rsidP="00EA4E5D">
      <w:r>
        <w:t xml:space="preserve">We plan to make our own graphics routine for drawing the cards in order to gain that experience. </w:t>
      </w:r>
    </w:p>
    <w:p w:rsidR="00EA4E5D" w:rsidRDefault="00EA4E5D" w:rsidP="00EA4E5D">
      <w:pPr>
        <w:pStyle w:val="Heading1"/>
      </w:pPr>
      <w:r>
        <w:t>Objective:</w:t>
      </w:r>
    </w:p>
    <w:p w:rsidR="00EA4E5D" w:rsidRPr="00EA4E5D" w:rsidRDefault="00EA4E5D" w:rsidP="00EA4E5D">
      <w:r>
        <w:t xml:space="preserve">Not only will people be able to have fun with Cards in 3D, but it will provide us as programmers and artists with experience in 3D graphics programming and data structures as well as general experience with the C++ language and family of OpenGL libraries. </w:t>
      </w:r>
    </w:p>
    <w:sectPr w:rsidR="00EA4E5D" w:rsidRPr="00EA4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E5D"/>
    <w:rsid w:val="00425A3F"/>
    <w:rsid w:val="008D52EF"/>
    <w:rsid w:val="00EA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98F64-AC45-4704-B638-4EFFECA0D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E5D"/>
  </w:style>
  <w:style w:type="paragraph" w:styleId="Heading1">
    <w:name w:val="heading 1"/>
    <w:basedOn w:val="Normal"/>
    <w:next w:val="Normal"/>
    <w:link w:val="Heading1Char"/>
    <w:uiPriority w:val="9"/>
    <w:qFormat/>
    <w:rsid w:val="00EA4E5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A4E5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A4E5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A4E5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A4E5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A4E5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A4E5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A4E5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A4E5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E5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A4E5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A4E5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A4E5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A4E5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A4E5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A4E5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A4E5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A4E5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A4E5D"/>
    <w:pPr>
      <w:spacing w:line="240" w:lineRule="auto"/>
    </w:pPr>
    <w:rPr>
      <w:b/>
      <w:bCs/>
      <w:smallCaps/>
      <w:color w:val="595959" w:themeColor="text1" w:themeTint="A6"/>
    </w:rPr>
  </w:style>
  <w:style w:type="paragraph" w:styleId="Title">
    <w:name w:val="Title"/>
    <w:basedOn w:val="Normal"/>
    <w:next w:val="Normal"/>
    <w:link w:val="TitleChar"/>
    <w:uiPriority w:val="10"/>
    <w:qFormat/>
    <w:rsid w:val="00EA4E5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A4E5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A4E5D"/>
    <w:pPr>
      <w:numPr>
        <w:ilvl w:val="1"/>
      </w:numPr>
      <w:spacing w:line="240" w:lineRule="auto"/>
    </w:pPr>
    <w:rPr>
      <w:rFonts w:asciiTheme="majorHAnsi" w:eastAsiaTheme="majorEastAsia" w:hAnsiTheme="majorHAnsi" w:cstheme="majorBidi"/>
      <w:b/>
      <w:sz w:val="30"/>
      <w:szCs w:val="30"/>
    </w:rPr>
  </w:style>
  <w:style w:type="character" w:customStyle="1" w:styleId="SubtitleChar">
    <w:name w:val="Subtitle Char"/>
    <w:basedOn w:val="DefaultParagraphFont"/>
    <w:link w:val="Subtitle"/>
    <w:uiPriority w:val="11"/>
    <w:rsid w:val="00EA4E5D"/>
    <w:rPr>
      <w:rFonts w:asciiTheme="majorHAnsi" w:eastAsiaTheme="majorEastAsia" w:hAnsiTheme="majorHAnsi" w:cstheme="majorBidi"/>
      <w:b/>
      <w:sz w:val="30"/>
      <w:szCs w:val="30"/>
    </w:rPr>
  </w:style>
  <w:style w:type="character" w:styleId="Strong">
    <w:name w:val="Strong"/>
    <w:basedOn w:val="DefaultParagraphFont"/>
    <w:uiPriority w:val="22"/>
    <w:qFormat/>
    <w:rsid w:val="00EA4E5D"/>
    <w:rPr>
      <w:b/>
      <w:bCs/>
    </w:rPr>
  </w:style>
  <w:style w:type="character" w:styleId="Emphasis">
    <w:name w:val="Emphasis"/>
    <w:basedOn w:val="DefaultParagraphFont"/>
    <w:uiPriority w:val="20"/>
    <w:qFormat/>
    <w:rsid w:val="00EA4E5D"/>
    <w:rPr>
      <w:i/>
      <w:iCs/>
      <w:color w:val="70AD47" w:themeColor="accent6"/>
    </w:rPr>
  </w:style>
  <w:style w:type="paragraph" w:styleId="NoSpacing">
    <w:name w:val="No Spacing"/>
    <w:uiPriority w:val="1"/>
    <w:qFormat/>
    <w:rsid w:val="00EA4E5D"/>
    <w:pPr>
      <w:spacing w:after="0" w:line="240" w:lineRule="auto"/>
    </w:pPr>
  </w:style>
  <w:style w:type="paragraph" w:styleId="Quote">
    <w:name w:val="Quote"/>
    <w:basedOn w:val="Normal"/>
    <w:next w:val="Normal"/>
    <w:link w:val="QuoteChar"/>
    <w:uiPriority w:val="29"/>
    <w:qFormat/>
    <w:rsid w:val="00EA4E5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A4E5D"/>
    <w:rPr>
      <w:i/>
      <w:iCs/>
      <w:color w:val="262626" w:themeColor="text1" w:themeTint="D9"/>
    </w:rPr>
  </w:style>
  <w:style w:type="paragraph" w:styleId="IntenseQuote">
    <w:name w:val="Intense Quote"/>
    <w:basedOn w:val="Normal"/>
    <w:next w:val="Normal"/>
    <w:link w:val="IntenseQuoteChar"/>
    <w:uiPriority w:val="30"/>
    <w:qFormat/>
    <w:rsid w:val="00EA4E5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A4E5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A4E5D"/>
    <w:rPr>
      <w:i/>
      <w:iCs/>
    </w:rPr>
  </w:style>
  <w:style w:type="character" w:styleId="IntenseEmphasis">
    <w:name w:val="Intense Emphasis"/>
    <w:basedOn w:val="DefaultParagraphFont"/>
    <w:uiPriority w:val="21"/>
    <w:qFormat/>
    <w:rsid w:val="00EA4E5D"/>
    <w:rPr>
      <w:b/>
      <w:bCs/>
      <w:i/>
      <w:iCs/>
    </w:rPr>
  </w:style>
  <w:style w:type="character" w:styleId="SubtleReference">
    <w:name w:val="Subtle Reference"/>
    <w:basedOn w:val="DefaultParagraphFont"/>
    <w:uiPriority w:val="31"/>
    <w:qFormat/>
    <w:rsid w:val="00EA4E5D"/>
    <w:rPr>
      <w:smallCaps/>
      <w:color w:val="595959" w:themeColor="text1" w:themeTint="A6"/>
    </w:rPr>
  </w:style>
  <w:style w:type="character" w:styleId="IntenseReference">
    <w:name w:val="Intense Reference"/>
    <w:basedOn w:val="DefaultParagraphFont"/>
    <w:uiPriority w:val="32"/>
    <w:qFormat/>
    <w:rsid w:val="00EA4E5D"/>
    <w:rPr>
      <w:b/>
      <w:bCs/>
      <w:smallCaps/>
      <w:color w:val="70AD47" w:themeColor="accent6"/>
    </w:rPr>
  </w:style>
  <w:style w:type="character" w:styleId="BookTitle">
    <w:name w:val="Book Title"/>
    <w:basedOn w:val="DefaultParagraphFont"/>
    <w:uiPriority w:val="33"/>
    <w:qFormat/>
    <w:rsid w:val="00EA4E5D"/>
    <w:rPr>
      <w:b/>
      <w:bCs/>
      <w:caps w:val="0"/>
      <w:smallCaps/>
      <w:spacing w:val="7"/>
      <w:sz w:val="21"/>
      <w:szCs w:val="21"/>
    </w:rPr>
  </w:style>
  <w:style w:type="paragraph" w:styleId="TOCHeading">
    <w:name w:val="TOC Heading"/>
    <w:basedOn w:val="Heading1"/>
    <w:next w:val="Normal"/>
    <w:uiPriority w:val="39"/>
    <w:semiHidden/>
    <w:unhideWhenUsed/>
    <w:qFormat/>
    <w:rsid w:val="00EA4E5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9AA5C36E</Template>
  <TotalTime>0</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BENNETT (RIT Student)</dc:creator>
  <cp:keywords/>
  <dc:description/>
  <cp:lastModifiedBy>GABRIELLE BENNETT (RIT Student)</cp:lastModifiedBy>
  <cp:revision>2</cp:revision>
  <dcterms:created xsi:type="dcterms:W3CDTF">2013-11-04T18:06:00Z</dcterms:created>
  <dcterms:modified xsi:type="dcterms:W3CDTF">2013-11-04T18:06:00Z</dcterms:modified>
</cp:coreProperties>
</file>